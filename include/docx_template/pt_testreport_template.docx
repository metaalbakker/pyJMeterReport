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20" w:rsidRPr="00390D20" w:rsidRDefault="00390D20" w:rsidP="00390D20">
      <w:pPr>
        <w:rPr>
          <w:sz w:val="2"/>
          <w:szCs w:val="2"/>
        </w:rPr>
      </w:pPr>
      <w:bookmarkStart w:id="0" w:name="_GoBack"/>
      <w:bookmarkEnd w:id="0"/>
    </w:p>
    <w:sectPr w:rsidR="00390D20" w:rsidRPr="00390D20" w:rsidSect="001E6FE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3BCA"/>
    <w:rsid w:val="0006063C"/>
    <w:rsid w:val="000C0401"/>
    <w:rsid w:val="0015074B"/>
    <w:rsid w:val="001E6FE5"/>
    <w:rsid w:val="0029639D"/>
    <w:rsid w:val="00310976"/>
    <w:rsid w:val="00326F90"/>
    <w:rsid w:val="00390D20"/>
    <w:rsid w:val="005830FD"/>
    <w:rsid w:val="005963DD"/>
    <w:rsid w:val="00633B64"/>
    <w:rsid w:val="00795F11"/>
    <w:rsid w:val="0087415F"/>
    <w:rsid w:val="00AA1D8D"/>
    <w:rsid w:val="00AB4AD3"/>
    <w:rsid w:val="00B34EB8"/>
    <w:rsid w:val="00B47730"/>
    <w:rsid w:val="00B53F24"/>
    <w:rsid w:val="00CB0664"/>
    <w:rsid w:val="00CE1E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34EB8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B34EB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963D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4EB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1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963D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63DD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963D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963DD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963DD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963DD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34EB8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963DD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4EB8"/>
    <w:rPr>
      <w:rFonts w:ascii="Verdana" w:eastAsiaTheme="majorEastAsia" w:hAnsi="Verdana" w:cstheme="majorBidi"/>
      <w:b/>
      <w:bCs/>
      <w:color w:val="4F81BD" w:themeColor="accent1"/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596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63DD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63DD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63DD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5963DD"/>
    <w:rPr>
      <w:rFonts w:ascii="Verdana" w:eastAsiaTheme="majorEastAsia" w:hAnsi="Verdana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5963DD"/>
    <w:rPr>
      <w:rFonts w:ascii="Verdana" w:eastAsiaTheme="majorEastAsia" w:hAnsi="Verdana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5963DD"/>
    <w:rPr>
      <w:rFonts w:ascii="Verdana" w:eastAsiaTheme="majorEastAsia" w:hAnsi="Verdana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5963DD"/>
    <w:rPr>
      <w:rFonts w:ascii="Verdana" w:eastAsiaTheme="majorEastAsia" w:hAnsi="Verdana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5963DD"/>
    <w:rPr>
      <w:rFonts w:ascii="Verdana" w:eastAsiaTheme="majorEastAsia" w:hAnsi="Verdana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5963DD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390D20"/>
    <w:pPr>
      <w:spacing w:after="0" w:line="240" w:lineRule="auto"/>
    </w:pPr>
    <w:rPr>
      <w:rFonts w:ascii="Verdana" w:hAnsi="Verdana"/>
      <w:sz w:val="1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5830F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Style">
    <w:name w:val="Table Style"/>
    <w:basedOn w:val="Standaard"/>
    <w:link w:val="TableStyleChar"/>
    <w:qFormat/>
    <w:rsid w:val="00633B64"/>
    <w:pPr>
      <w:spacing w:after="0" w:line="240" w:lineRule="auto"/>
    </w:pPr>
    <w:rPr>
      <w:b/>
      <w:bCs/>
      <w:color w:val="FFFFFF" w:themeColor="background1"/>
      <w:sz w:val="16"/>
      <w:szCs w:val="16"/>
    </w:rPr>
  </w:style>
  <w:style w:type="character" w:customStyle="1" w:styleId="TableStyleChar">
    <w:name w:val="Table Style Char"/>
    <w:basedOn w:val="Standaardalinea-lettertype"/>
    <w:link w:val="TableStyle"/>
    <w:rsid w:val="00633B64"/>
    <w:rPr>
      <w:b/>
      <w:bCs/>
      <w:color w:val="FFFFFF" w:themeColor="background1"/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4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34EB8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B34EB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963D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4EB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1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963D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63DD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963D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963DD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963DD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963DD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34EB8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963DD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4EB8"/>
    <w:rPr>
      <w:rFonts w:ascii="Verdana" w:eastAsiaTheme="majorEastAsia" w:hAnsi="Verdana" w:cstheme="majorBidi"/>
      <w:b/>
      <w:bCs/>
      <w:color w:val="4F81BD" w:themeColor="accent1"/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596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63DD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63DD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63DD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5963DD"/>
    <w:rPr>
      <w:rFonts w:ascii="Verdana" w:eastAsiaTheme="majorEastAsia" w:hAnsi="Verdana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5963DD"/>
    <w:rPr>
      <w:rFonts w:ascii="Verdana" w:eastAsiaTheme="majorEastAsia" w:hAnsi="Verdana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5963DD"/>
    <w:rPr>
      <w:rFonts w:ascii="Verdana" w:eastAsiaTheme="majorEastAsia" w:hAnsi="Verdana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5963DD"/>
    <w:rPr>
      <w:rFonts w:ascii="Verdana" w:eastAsiaTheme="majorEastAsia" w:hAnsi="Verdana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5963DD"/>
    <w:rPr>
      <w:rFonts w:ascii="Verdana" w:eastAsiaTheme="majorEastAsia" w:hAnsi="Verdana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5963DD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390D20"/>
    <w:pPr>
      <w:spacing w:after="0" w:line="240" w:lineRule="auto"/>
    </w:pPr>
    <w:rPr>
      <w:rFonts w:ascii="Verdana" w:hAnsi="Verdana"/>
      <w:sz w:val="1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5830F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Style">
    <w:name w:val="Table Style"/>
    <w:basedOn w:val="Standaard"/>
    <w:link w:val="TableStyleChar"/>
    <w:qFormat/>
    <w:rsid w:val="00633B64"/>
    <w:pPr>
      <w:spacing w:after="0" w:line="240" w:lineRule="auto"/>
    </w:pPr>
    <w:rPr>
      <w:b/>
      <w:bCs/>
      <w:color w:val="FFFFFF" w:themeColor="background1"/>
      <w:sz w:val="16"/>
      <w:szCs w:val="16"/>
    </w:rPr>
  </w:style>
  <w:style w:type="character" w:customStyle="1" w:styleId="TableStyleChar">
    <w:name w:val="Table Style Char"/>
    <w:basedOn w:val="Standaardalinea-lettertype"/>
    <w:link w:val="TableStyle"/>
    <w:rsid w:val="00633B64"/>
    <w:rPr>
      <w:b/>
      <w:bCs/>
      <w:color w:val="FFFFFF" w:themeColor="background1"/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4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17DCA0-257A-4405-9735-620CC5F0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7B021C5F.dotm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Mouthaan, Raymond</cp:lastModifiedBy>
  <cp:revision>13</cp:revision>
  <dcterms:created xsi:type="dcterms:W3CDTF">2013-12-23T23:15:00Z</dcterms:created>
  <dcterms:modified xsi:type="dcterms:W3CDTF">2015-08-17T13:15:00Z</dcterms:modified>
  <cp:category/>
</cp:coreProperties>
</file>